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677F" w14:textId="10D4C0DC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715D53D5" wp14:editId="2466128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406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E0D014" wp14:editId="253C2E9B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4436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055731">
                              <w:rPr>
                                <w:rFonts w:ascii="Arial" w:hAnsi="Arial" w:cs="Arial"/>
                                <w:sz w:val="56"/>
                              </w:rPr>
                              <w:t>SeatHeating-Application</w:t>
                            </w:r>
                          </w:p>
                          <w:p w14:paraId="3091AFE0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014F047" w14:textId="77777777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E52ADB6" w14:textId="77777777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4DED164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313E4F5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3D437FF8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1911553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0D014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" filled="f" stroked="f" strokeweight=".5pt">
                <v:textbox>
                  <w:txbxContent>
                    <w:p w14:paraId="6BBC4436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055731">
                        <w:rPr>
                          <w:rFonts w:ascii="Arial" w:hAnsi="Arial" w:cs="Arial"/>
                          <w:sz w:val="56"/>
                        </w:rPr>
                        <w:t>SeatHeating-Application</w:t>
                      </w:r>
                    </w:p>
                    <w:p w14:paraId="3091AFE0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014F047" w14:textId="77777777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E52ADB6" w14:textId="77777777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4DED164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313E4F5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3D437FF8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1911553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406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D9B7AB7" wp14:editId="6AE3647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7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AE50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 w:rsidR="00A41406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0BF843C" wp14:editId="4BCCFA4B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0E627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70227A14" w14:textId="5721B991" w:rsidR="00963DA6" w:rsidRDefault="00A41406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E40F61E" wp14:editId="2129AEC0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85D39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685D169E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56398D1B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78E71940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54C0A149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7CF8633A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6003B5FC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695F9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84CB92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825DD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576EC6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F61E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17385D39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685D169E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56398D1B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78E71940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54C0A149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7CF8633A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6003B5FC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9695F9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2A84CB92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3825DD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7B576EC6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1D2ED4B6" wp14:editId="28A30EAE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767A220C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75B256B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55B57149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2CC7F06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0D5DCAE7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623DB797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74B8F41E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10B2EC71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6793001" w14:textId="77777777" w:rsidR="002979C3" w:rsidRPr="00404B4F" w:rsidRDefault="00055731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323363C4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8872207" w14:textId="7CEC6C1A" w:rsidR="001B4CE7" w:rsidRPr="007B3ACD" w:rsidRDefault="00FA0E5C" w:rsidP="00FA0E5C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Shirisha Meda</w:t>
            </w:r>
          </w:p>
        </w:tc>
        <w:tc>
          <w:tcPr>
            <w:tcW w:w="785" w:type="pct"/>
            <w:vAlign w:val="center"/>
          </w:tcPr>
          <w:p w14:paraId="73315FD9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370B08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2AF0DD9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033CAE2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B255DC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238B8B03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3B60C543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A7C66A5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617A907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6054534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06CB783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9F245AB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E6784BE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45C52C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4E0698C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03DDDC1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070E9F1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B544E3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6CF187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1EA6DB4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97F53BA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54BBEF65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BD3F3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45EFE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49E02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C490539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85A178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03446165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15915A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1A0060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3141607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1CD00CF5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748DC20E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7D5A95FB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1738CAFA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78CF97FB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F067D1B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6FA57A4" w14:textId="77777777" w:rsidR="000D706F" w:rsidRDefault="000D706F" w:rsidP="000D706F">
          <w:pPr>
            <w:pStyle w:val="TOCHeading"/>
          </w:pPr>
        </w:p>
        <w:p w14:paraId="0D00F876" w14:textId="77777777" w:rsidR="00DB5DE8" w:rsidRDefault="0089332E"/>
      </w:sdtContent>
    </w:sdt>
    <w:p w14:paraId="79487E16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6D1A0D2C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1B784281" w14:textId="77777777" w:rsidR="00053C2C" w:rsidRDefault="00053C2C" w:rsidP="00053C2C"/>
    <w:p w14:paraId="6F9C0988" w14:textId="77777777" w:rsidR="00053C2C" w:rsidRDefault="00053C2C" w:rsidP="00053C2C"/>
    <w:bookmarkEnd w:id="0"/>
    <w:bookmarkEnd w:id="1"/>
    <w:bookmarkEnd w:id="2"/>
    <w:bookmarkEnd w:id="3"/>
    <w:p w14:paraId="502688DD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DA71" w14:textId="77777777" w:rsidR="0089332E" w:rsidRDefault="0089332E" w:rsidP="006A582B">
      <w:r>
        <w:separator/>
      </w:r>
    </w:p>
  </w:endnote>
  <w:endnote w:type="continuationSeparator" w:id="0">
    <w:p w14:paraId="37FC407A" w14:textId="77777777" w:rsidR="0089332E" w:rsidRDefault="0089332E" w:rsidP="006A582B">
      <w:r>
        <w:continuationSeparator/>
      </w:r>
    </w:p>
  </w:endnote>
  <w:endnote w:type="continuationNotice" w:id="1">
    <w:p w14:paraId="0446B5DF" w14:textId="77777777" w:rsidR="0089332E" w:rsidRDefault="008933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084C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1541EC0C" w14:textId="77777777" w:rsidTr="00107955">
      <w:tc>
        <w:tcPr>
          <w:tcW w:w="3960" w:type="dxa"/>
        </w:tcPr>
        <w:p w14:paraId="26431890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771214B1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B0B5FA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5573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5573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D0952FE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A765" w14:textId="77777777" w:rsidR="0089332E" w:rsidRDefault="0089332E" w:rsidP="006A582B">
      <w:r>
        <w:separator/>
      </w:r>
    </w:p>
  </w:footnote>
  <w:footnote w:type="continuationSeparator" w:id="0">
    <w:p w14:paraId="737D29A8" w14:textId="77777777" w:rsidR="0089332E" w:rsidRDefault="0089332E" w:rsidP="006A582B">
      <w:r>
        <w:continuationSeparator/>
      </w:r>
    </w:p>
  </w:footnote>
  <w:footnote w:type="continuationNotice" w:id="1">
    <w:p w14:paraId="4F432CEC" w14:textId="77777777" w:rsidR="0089332E" w:rsidRDefault="008933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D9D8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131240B1" w14:textId="77777777" w:rsidTr="00D8110D">
      <w:tc>
        <w:tcPr>
          <w:tcW w:w="6768" w:type="dxa"/>
        </w:tcPr>
        <w:p w14:paraId="79D4189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58C184D8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7299656F" wp14:editId="01D5376F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48813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55731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6A7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1118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332E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1406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0E5C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F76B130"/>
  <w15:docId w15:val="{F6DD6BC8-ABFA-4D37-91C4-E8DF4091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17251A0423</cp:lastModifiedBy>
  <cp:revision>2</cp:revision>
  <cp:lastPrinted>2014-03-29T07:34:00Z</cp:lastPrinted>
  <dcterms:created xsi:type="dcterms:W3CDTF">2021-09-15T17:42:00Z</dcterms:created>
  <dcterms:modified xsi:type="dcterms:W3CDTF">2021-09-15T17:42:00Z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